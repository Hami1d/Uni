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799A" w14:textId="0DF0C822" w:rsidR="006B2B2E" w:rsidRDefault="00BD603C" w:rsidP="00CA57E9">
      <w:pPr>
        <w:rPr>
          <w:sz w:val="44"/>
          <w:szCs w:val="44"/>
        </w:rPr>
      </w:pPr>
      <w:r>
        <w:rPr>
          <w:sz w:val="44"/>
          <w:szCs w:val="44"/>
        </w:rPr>
        <w:t xml:space="preserve">Bitte </w:t>
      </w:r>
      <w:r w:rsidRPr="00CB6F72">
        <w:rPr>
          <w:b/>
          <w:bCs/>
          <w:sz w:val="44"/>
          <w:szCs w:val="44"/>
        </w:rPr>
        <w:t>definieren</w:t>
      </w:r>
      <w:r>
        <w:rPr>
          <w:sz w:val="44"/>
          <w:szCs w:val="44"/>
        </w:rPr>
        <w:t xml:space="preserve"> Sie nachvollziehbar und für einen Laien verständlich die folgenden Fachbegriffe und fügen Sie im Bedarfsfall (zur eindeutigen Klärung eines Begriffs) gerne noch eine </w:t>
      </w:r>
      <w:r w:rsidRPr="00CB6F72">
        <w:rPr>
          <w:b/>
          <w:bCs/>
          <w:sz w:val="44"/>
          <w:szCs w:val="44"/>
        </w:rPr>
        <w:t>Erläuterung</w:t>
      </w:r>
      <w:r>
        <w:rPr>
          <w:sz w:val="44"/>
          <w:szCs w:val="44"/>
        </w:rPr>
        <w:t xml:space="preserve"> an:</w:t>
      </w:r>
    </w:p>
    <w:p w14:paraId="076D71E9" w14:textId="77777777" w:rsidR="00CB6F72" w:rsidRDefault="00CB6F72" w:rsidP="00CA57E9">
      <w:pPr>
        <w:rPr>
          <w:sz w:val="44"/>
          <w:szCs w:val="4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22"/>
        <w:gridCol w:w="5306"/>
      </w:tblGrid>
      <w:tr w:rsidR="004E0364" w:rsidRPr="004E0364" w14:paraId="2977A4E6" w14:textId="77777777" w:rsidTr="002911F8">
        <w:tc>
          <w:tcPr>
            <w:tcW w:w="4322" w:type="dxa"/>
          </w:tcPr>
          <w:p w14:paraId="6BAE0D46" w14:textId="67C9F32E" w:rsidR="004E0364" w:rsidRPr="004E0364" w:rsidRDefault="004E0364" w:rsidP="000A7FD6">
            <w:pPr>
              <w:rPr>
                <w:b/>
                <w:bCs/>
                <w:sz w:val="44"/>
                <w:szCs w:val="44"/>
              </w:rPr>
            </w:pPr>
            <w:r w:rsidRPr="004E0364">
              <w:rPr>
                <w:b/>
                <w:bCs/>
                <w:sz w:val="44"/>
                <w:szCs w:val="44"/>
              </w:rPr>
              <w:t>Begriff</w:t>
            </w:r>
          </w:p>
        </w:tc>
        <w:tc>
          <w:tcPr>
            <w:tcW w:w="5306" w:type="dxa"/>
          </w:tcPr>
          <w:p w14:paraId="0F401BD0" w14:textId="29525836" w:rsidR="004E0364" w:rsidRPr="004E0364" w:rsidRDefault="004E0364" w:rsidP="000A7FD6">
            <w:pPr>
              <w:rPr>
                <w:b/>
                <w:bCs/>
                <w:sz w:val="44"/>
                <w:szCs w:val="44"/>
              </w:rPr>
            </w:pPr>
            <w:r w:rsidRPr="004E0364">
              <w:rPr>
                <w:b/>
                <w:bCs/>
                <w:sz w:val="44"/>
                <w:szCs w:val="44"/>
              </w:rPr>
              <w:t xml:space="preserve">Definition / Erläuterung </w:t>
            </w:r>
          </w:p>
        </w:tc>
      </w:tr>
      <w:tr w:rsidR="004E0364" w:rsidRPr="000F7CCF" w14:paraId="606A0B39" w14:textId="2205CD5A" w:rsidTr="002911F8">
        <w:tc>
          <w:tcPr>
            <w:tcW w:w="4322" w:type="dxa"/>
          </w:tcPr>
          <w:p w14:paraId="0F3E3453" w14:textId="7A06951C" w:rsidR="004E0364" w:rsidRPr="000F7CCF" w:rsidRDefault="004E0364" w:rsidP="000A7FD6">
            <w:pPr>
              <w:rPr>
                <w:sz w:val="48"/>
                <w:szCs w:val="48"/>
              </w:rPr>
            </w:pPr>
            <w:r w:rsidRPr="000F7CCF">
              <w:rPr>
                <w:sz w:val="48"/>
                <w:szCs w:val="48"/>
              </w:rPr>
              <w:t>Autor</w:t>
            </w:r>
            <w:r w:rsidR="0067264D">
              <w:rPr>
                <w:sz w:val="48"/>
                <w:szCs w:val="48"/>
              </w:rPr>
              <w:t>*in</w:t>
            </w:r>
          </w:p>
        </w:tc>
        <w:tc>
          <w:tcPr>
            <w:tcW w:w="5306" w:type="dxa"/>
          </w:tcPr>
          <w:p w14:paraId="11E4417B" w14:textId="77777777" w:rsidR="004E0364" w:rsidRDefault="004E0364" w:rsidP="000A7FD6">
            <w:pPr>
              <w:rPr>
                <w:sz w:val="48"/>
                <w:szCs w:val="48"/>
              </w:rPr>
            </w:pPr>
          </w:p>
          <w:p w14:paraId="5491955D" w14:textId="77777777" w:rsidR="000F7CCF" w:rsidRDefault="000F7CCF" w:rsidP="000A7FD6">
            <w:pPr>
              <w:rPr>
                <w:sz w:val="48"/>
                <w:szCs w:val="48"/>
              </w:rPr>
            </w:pPr>
          </w:p>
          <w:p w14:paraId="53A3C50B" w14:textId="77777777" w:rsidR="000F7CCF" w:rsidRPr="000F7CCF" w:rsidRDefault="000F7CCF" w:rsidP="000A7FD6">
            <w:pPr>
              <w:rPr>
                <w:sz w:val="48"/>
                <w:szCs w:val="48"/>
              </w:rPr>
            </w:pPr>
          </w:p>
        </w:tc>
      </w:tr>
      <w:tr w:rsidR="004E0364" w:rsidRPr="000F7CCF" w14:paraId="54094209" w14:textId="4CCB1E8C" w:rsidTr="002911F8">
        <w:tc>
          <w:tcPr>
            <w:tcW w:w="4322" w:type="dxa"/>
          </w:tcPr>
          <w:p w14:paraId="5F3D76F3" w14:textId="77777777" w:rsidR="004E0364" w:rsidRPr="000F7CCF" w:rsidRDefault="004E0364" w:rsidP="000A7FD6">
            <w:pPr>
              <w:rPr>
                <w:sz w:val="48"/>
                <w:szCs w:val="48"/>
              </w:rPr>
            </w:pPr>
            <w:r w:rsidRPr="000F7CCF">
              <w:rPr>
                <w:sz w:val="48"/>
                <w:szCs w:val="48"/>
              </w:rPr>
              <w:t>Definition</w:t>
            </w:r>
          </w:p>
        </w:tc>
        <w:tc>
          <w:tcPr>
            <w:tcW w:w="5306" w:type="dxa"/>
          </w:tcPr>
          <w:p w14:paraId="26AA76A6" w14:textId="77777777" w:rsidR="004E0364" w:rsidRDefault="004E0364" w:rsidP="000A7FD6">
            <w:pPr>
              <w:rPr>
                <w:sz w:val="48"/>
                <w:szCs w:val="48"/>
              </w:rPr>
            </w:pPr>
          </w:p>
          <w:p w14:paraId="50409626" w14:textId="77777777" w:rsidR="000F7CCF" w:rsidRDefault="000F7CCF" w:rsidP="000A7FD6">
            <w:pPr>
              <w:rPr>
                <w:sz w:val="48"/>
                <w:szCs w:val="48"/>
              </w:rPr>
            </w:pPr>
          </w:p>
          <w:p w14:paraId="275FBBC0" w14:textId="77777777" w:rsidR="000F7CCF" w:rsidRPr="000F7CCF" w:rsidRDefault="000F7CCF" w:rsidP="000A7FD6">
            <w:pPr>
              <w:rPr>
                <w:sz w:val="48"/>
                <w:szCs w:val="48"/>
              </w:rPr>
            </w:pPr>
          </w:p>
        </w:tc>
      </w:tr>
      <w:tr w:rsidR="004E0364" w:rsidRPr="000F7CCF" w14:paraId="1ABEB1DB" w14:textId="1EB274E4" w:rsidTr="002911F8">
        <w:tc>
          <w:tcPr>
            <w:tcW w:w="4322" w:type="dxa"/>
          </w:tcPr>
          <w:p w14:paraId="0237337B" w14:textId="77777777" w:rsidR="004E0364" w:rsidRPr="000F7CCF" w:rsidRDefault="004E0364" w:rsidP="000A7FD6">
            <w:pPr>
              <w:rPr>
                <w:sz w:val="48"/>
                <w:szCs w:val="48"/>
              </w:rPr>
            </w:pPr>
            <w:r w:rsidRPr="000F7CCF">
              <w:rPr>
                <w:sz w:val="48"/>
                <w:szCs w:val="48"/>
              </w:rPr>
              <w:t>Erläuterung</w:t>
            </w:r>
          </w:p>
        </w:tc>
        <w:tc>
          <w:tcPr>
            <w:tcW w:w="5306" w:type="dxa"/>
          </w:tcPr>
          <w:p w14:paraId="4C1D5A71" w14:textId="77777777" w:rsidR="004E0364" w:rsidRDefault="004E0364" w:rsidP="000A7FD6">
            <w:pPr>
              <w:rPr>
                <w:sz w:val="48"/>
                <w:szCs w:val="48"/>
              </w:rPr>
            </w:pPr>
          </w:p>
          <w:p w14:paraId="760E8469" w14:textId="77777777" w:rsidR="000F7CCF" w:rsidRDefault="000F7CCF" w:rsidP="000A7FD6">
            <w:pPr>
              <w:rPr>
                <w:sz w:val="48"/>
                <w:szCs w:val="48"/>
              </w:rPr>
            </w:pPr>
          </w:p>
          <w:p w14:paraId="3F3B14E3" w14:textId="77777777" w:rsidR="000F7CCF" w:rsidRPr="000F7CCF" w:rsidRDefault="000F7CCF" w:rsidP="000A7FD6">
            <w:pPr>
              <w:rPr>
                <w:sz w:val="48"/>
                <w:szCs w:val="48"/>
              </w:rPr>
            </w:pPr>
          </w:p>
        </w:tc>
      </w:tr>
      <w:tr w:rsidR="00214690" w:rsidRPr="000F7CCF" w14:paraId="4B698922" w14:textId="77777777" w:rsidTr="002911F8">
        <w:tc>
          <w:tcPr>
            <w:tcW w:w="4322" w:type="dxa"/>
          </w:tcPr>
          <w:p w14:paraId="160F779A" w14:textId="26C8F9E9" w:rsidR="00214690" w:rsidRPr="000F7CCF" w:rsidRDefault="00214690" w:rsidP="000A7FD6">
            <w:pPr>
              <w:rPr>
                <w:sz w:val="48"/>
                <w:szCs w:val="48"/>
              </w:rPr>
            </w:pPr>
            <w:r w:rsidRPr="000F7CCF">
              <w:rPr>
                <w:sz w:val="48"/>
                <w:szCs w:val="48"/>
              </w:rPr>
              <w:t>Graue Literatur</w:t>
            </w:r>
          </w:p>
        </w:tc>
        <w:tc>
          <w:tcPr>
            <w:tcW w:w="5306" w:type="dxa"/>
          </w:tcPr>
          <w:p w14:paraId="1B0D31F2" w14:textId="77777777" w:rsidR="00214690" w:rsidRDefault="00214690" w:rsidP="000A7FD6">
            <w:pPr>
              <w:rPr>
                <w:sz w:val="48"/>
                <w:szCs w:val="48"/>
              </w:rPr>
            </w:pPr>
          </w:p>
          <w:p w14:paraId="4DDAF6AD" w14:textId="77777777" w:rsidR="000F7CCF" w:rsidRDefault="000F7CCF" w:rsidP="000A7FD6">
            <w:pPr>
              <w:rPr>
                <w:sz w:val="48"/>
                <w:szCs w:val="48"/>
              </w:rPr>
            </w:pPr>
          </w:p>
          <w:p w14:paraId="6A6BFA2D" w14:textId="77777777" w:rsidR="000F7CCF" w:rsidRPr="000F7CCF" w:rsidRDefault="000F7CCF" w:rsidP="000A7FD6">
            <w:pPr>
              <w:rPr>
                <w:sz w:val="48"/>
                <w:szCs w:val="48"/>
              </w:rPr>
            </w:pPr>
          </w:p>
        </w:tc>
      </w:tr>
      <w:tr w:rsidR="004E0364" w:rsidRPr="000F7CCF" w14:paraId="12E9B563" w14:textId="589D1BEF" w:rsidTr="002911F8">
        <w:tc>
          <w:tcPr>
            <w:tcW w:w="4322" w:type="dxa"/>
          </w:tcPr>
          <w:p w14:paraId="20B9CC92" w14:textId="68BF43E1" w:rsidR="004E0364" w:rsidRPr="000F7CCF" w:rsidRDefault="004E0364" w:rsidP="000A7FD6">
            <w:pPr>
              <w:rPr>
                <w:sz w:val="48"/>
                <w:szCs w:val="48"/>
              </w:rPr>
            </w:pPr>
            <w:r w:rsidRPr="000F7CCF">
              <w:rPr>
                <w:sz w:val="48"/>
                <w:szCs w:val="48"/>
              </w:rPr>
              <w:t>Herausgeber</w:t>
            </w:r>
            <w:r w:rsidR="0067264D">
              <w:rPr>
                <w:sz w:val="48"/>
                <w:szCs w:val="48"/>
              </w:rPr>
              <w:t>*in</w:t>
            </w:r>
          </w:p>
        </w:tc>
        <w:tc>
          <w:tcPr>
            <w:tcW w:w="5306" w:type="dxa"/>
          </w:tcPr>
          <w:p w14:paraId="0C2D257C" w14:textId="77777777" w:rsidR="004E0364" w:rsidRDefault="004E0364" w:rsidP="000A7FD6">
            <w:pPr>
              <w:rPr>
                <w:sz w:val="48"/>
                <w:szCs w:val="48"/>
              </w:rPr>
            </w:pPr>
          </w:p>
          <w:p w14:paraId="1841C33E" w14:textId="77777777" w:rsidR="000F7CCF" w:rsidRDefault="000F7CCF" w:rsidP="000A7FD6">
            <w:pPr>
              <w:rPr>
                <w:sz w:val="48"/>
                <w:szCs w:val="48"/>
              </w:rPr>
            </w:pPr>
          </w:p>
          <w:p w14:paraId="1E458701" w14:textId="77777777" w:rsidR="000F7CCF" w:rsidRPr="000F7CCF" w:rsidRDefault="000F7CCF" w:rsidP="000A7FD6">
            <w:pPr>
              <w:rPr>
                <w:sz w:val="48"/>
                <w:szCs w:val="48"/>
              </w:rPr>
            </w:pPr>
          </w:p>
        </w:tc>
      </w:tr>
      <w:tr w:rsidR="00214690" w:rsidRPr="000F7CCF" w14:paraId="008307C5" w14:textId="77777777" w:rsidTr="002911F8">
        <w:tc>
          <w:tcPr>
            <w:tcW w:w="4322" w:type="dxa"/>
          </w:tcPr>
          <w:p w14:paraId="61151735" w14:textId="6BB59E08" w:rsidR="00214690" w:rsidRPr="000F7CCF" w:rsidRDefault="00214690" w:rsidP="000A7FD6">
            <w:pPr>
              <w:rPr>
                <w:sz w:val="48"/>
                <w:szCs w:val="48"/>
              </w:rPr>
            </w:pPr>
            <w:r w:rsidRPr="000F7CCF">
              <w:rPr>
                <w:sz w:val="48"/>
                <w:szCs w:val="48"/>
              </w:rPr>
              <w:t>kognitiv</w:t>
            </w:r>
          </w:p>
        </w:tc>
        <w:tc>
          <w:tcPr>
            <w:tcW w:w="5306" w:type="dxa"/>
          </w:tcPr>
          <w:p w14:paraId="4E736ED9" w14:textId="77777777" w:rsidR="00214690" w:rsidRDefault="00214690" w:rsidP="000A7FD6">
            <w:pPr>
              <w:rPr>
                <w:sz w:val="48"/>
                <w:szCs w:val="48"/>
              </w:rPr>
            </w:pPr>
          </w:p>
          <w:p w14:paraId="1AC32CC5" w14:textId="77777777" w:rsidR="000F7CCF" w:rsidRDefault="000F7CCF" w:rsidP="000A7FD6">
            <w:pPr>
              <w:rPr>
                <w:sz w:val="48"/>
                <w:szCs w:val="48"/>
              </w:rPr>
            </w:pPr>
          </w:p>
          <w:p w14:paraId="01284245" w14:textId="77777777" w:rsidR="000F7CCF" w:rsidRPr="000F7CCF" w:rsidRDefault="000F7CCF" w:rsidP="000A7FD6">
            <w:pPr>
              <w:rPr>
                <w:sz w:val="48"/>
                <w:szCs w:val="48"/>
              </w:rPr>
            </w:pPr>
          </w:p>
        </w:tc>
      </w:tr>
      <w:tr w:rsidR="004E0364" w:rsidRPr="000F7CCF" w14:paraId="7CFE7B67" w14:textId="6C58E968" w:rsidTr="002911F8">
        <w:tc>
          <w:tcPr>
            <w:tcW w:w="4322" w:type="dxa"/>
          </w:tcPr>
          <w:p w14:paraId="2AE06138" w14:textId="2006364F" w:rsidR="004E0364" w:rsidRPr="000F7CCF" w:rsidRDefault="004E0364" w:rsidP="000A7FD6">
            <w:pPr>
              <w:rPr>
                <w:sz w:val="48"/>
                <w:szCs w:val="48"/>
              </w:rPr>
            </w:pPr>
            <w:r w:rsidRPr="000F7CCF">
              <w:rPr>
                <w:sz w:val="48"/>
                <w:szCs w:val="48"/>
              </w:rPr>
              <w:lastRenderedPageBreak/>
              <w:t xml:space="preserve">Methode </w:t>
            </w:r>
          </w:p>
        </w:tc>
        <w:tc>
          <w:tcPr>
            <w:tcW w:w="5306" w:type="dxa"/>
          </w:tcPr>
          <w:p w14:paraId="2DC28B17" w14:textId="77777777" w:rsidR="004E0364" w:rsidRDefault="004E0364" w:rsidP="000A7FD6">
            <w:pPr>
              <w:rPr>
                <w:sz w:val="48"/>
                <w:szCs w:val="48"/>
              </w:rPr>
            </w:pPr>
          </w:p>
          <w:p w14:paraId="1CF9C21C" w14:textId="77777777" w:rsidR="000F7CCF" w:rsidRDefault="000F7CCF" w:rsidP="000A7FD6">
            <w:pPr>
              <w:rPr>
                <w:sz w:val="48"/>
                <w:szCs w:val="48"/>
              </w:rPr>
            </w:pPr>
          </w:p>
          <w:p w14:paraId="29FF35E4" w14:textId="77777777" w:rsidR="000F7CCF" w:rsidRPr="000F7CCF" w:rsidRDefault="000F7CCF" w:rsidP="000A7FD6">
            <w:pPr>
              <w:rPr>
                <w:sz w:val="48"/>
                <w:szCs w:val="48"/>
              </w:rPr>
            </w:pPr>
          </w:p>
        </w:tc>
      </w:tr>
      <w:tr w:rsidR="00214690" w:rsidRPr="000F7CCF" w14:paraId="7370A532" w14:textId="77777777" w:rsidTr="002911F8">
        <w:tc>
          <w:tcPr>
            <w:tcW w:w="4322" w:type="dxa"/>
          </w:tcPr>
          <w:p w14:paraId="42B0C8C9" w14:textId="74AEC8C7" w:rsidR="00214690" w:rsidRPr="000F7CCF" w:rsidRDefault="00214690" w:rsidP="000A7FD6">
            <w:pPr>
              <w:rPr>
                <w:sz w:val="48"/>
                <w:szCs w:val="48"/>
              </w:rPr>
            </w:pPr>
            <w:proofErr w:type="gramStart"/>
            <w:r w:rsidRPr="000F7CCF">
              <w:rPr>
                <w:sz w:val="48"/>
                <w:szCs w:val="48"/>
              </w:rPr>
              <w:t>Monographie</w:t>
            </w:r>
            <w:proofErr w:type="gramEnd"/>
          </w:p>
        </w:tc>
        <w:tc>
          <w:tcPr>
            <w:tcW w:w="5306" w:type="dxa"/>
          </w:tcPr>
          <w:p w14:paraId="7BCDD93B" w14:textId="77777777" w:rsidR="00214690" w:rsidRDefault="00214690" w:rsidP="000A7FD6">
            <w:pPr>
              <w:rPr>
                <w:sz w:val="48"/>
                <w:szCs w:val="48"/>
              </w:rPr>
            </w:pPr>
          </w:p>
          <w:p w14:paraId="444E80E9" w14:textId="77777777" w:rsidR="000F7CCF" w:rsidRDefault="000F7CCF" w:rsidP="000A7FD6">
            <w:pPr>
              <w:rPr>
                <w:sz w:val="48"/>
                <w:szCs w:val="48"/>
              </w:rPr>
            </w:pPr>
          </w:p>
          <w:p w14:paraId="1313A369" w14:textId="77777777" w:rsidR="000F7CCF" w:rsidRPr="000F7CCF" w:rsidRDefault="000F7CCF" w:rsidP="000A7FD6">
            <w:pPr>
              <w:rPr>
                <w:sz w:val="48"/>
                <w:szCs w:val="48"/>
              </w:rPr>
            </w:pPr>
          </w:p>
        </w:tc>
      </w:tr>
      <w:tr w:rsidR="004E0364" w:rsidRPr="000F7CCF" w14:paraId="772FB910" w14:textId="09F35EA1" w:rsidTr="002911F8">
        <w:tc>
          <w:tcPr>
            <w:tcW w:w="4322" w:type="dxa"/>
          </w:tcPr>
          <w:p w14:paraId="5D072BFF" w14:textId="77777777" w:rsidR="004E0364" w:rsidRPr="000F7CCF" w:rsidRDefault="004E0364" w:rsidP="000A7FD6">
            <w:pPr>
              <w:rPr>
                <w:sz w:val="48"/>
                <w:szCs w:val="48"/>
              </w:rPr>
            </w:pPr>
            <w:r w:rsidRPr="000F7CCF">
              <w:rPr>
                <w:sz w:val="48"/>
                <w:szCs w:val="48"/>
              </w:rPr>
              <w:t>Nomenklatur</w:t>
            </w:r>
          </w:p>
        </w:tc>
        <w:tc>
          <w:tcPr>
            <w:tcW w:w="5306" w:type="dxa"/>
          </w:tcPr>
          <w:p w14:paraId="2957F359" w14:textId="77777777" w:rsidR="004E0364" w:rsidRDefault="004E0364" w:rsidP="000A7FD6">
            <w:pPr>
              <w:rPr>
                <w:sz w:val="48"/>
                <w:szCs w:val="48"/>
              </w:rPr>
            </w:pPr>
          </w:p>
          <w:p w14:paraId="07654D95" w14:textId="77777777" w:rsidR="000F7CCF" w:rsidRDefault="000F7CCF" w:rsidP="000A7FD6">
            <w:pPr>
              <w:rPr>
                <w:sz w:val="48"/>
                <w:szCs w:val="48"/>
              </w:rPr>
            </w:pPr>
          </w:p>
          <w:p w14:paraId="5881F58B" w14:textId="77777777" w:rsidR="000F7CCF" w:rsidRPr="000F7CCF" w:rsidRDefault="000F7CCF" w:rsidP="000A7FD6">
            <w:pPr>
              <w:rPr>
                <w:sz w:val="48"/>
                <w:szCs w:val="48"/>
              </w:rPr>
            </w:pPr>
          </w:p>
        </w:tc>
      </w:tr>
      <w:tr w:rsidR="004E0364" w:rsidRPr="000F7CCF" w14:paraId="100D57D2" w14:textId="0CB5B209" w:rsidTr="002911F8">
        <w:tc>
          <w:tcPr>
            <w:tcW w:w="4322" w:type="dxa"/>
          </w:tcPr>
          <w:p w14:paraId="7CDB9C6F" w14:textId="77777777" w:rsidR="004E0364" w:rsidRPr="000F7CCF" w:rsidRDefault="004E0364" w:rsidP="000A7FD6">
            <w:pPr>
              <w:rPr>
                <w:sz w:val="48"/>
                <w:szCs w:val="48"/>
              </w:rPr>
            </w:pPr>
            <w:r w:rsidRPr="000F7CCF">
              <w:rPr>
                <w:sz w:val="48"/>
                <w:szCs w:val="48"/>
              </w:rPr>
              <w:t>Objektivität</w:t>
            </w:r>
          </w:p>
        </w:tc>
        <w:tc>
          <w:tcPr>
            <w:tcW w:w="5306" w:type="dxa"/>
          </w:tcPr>
          <w:p w14:paraId="37975178" w14:textId="77777777" w:rsidR="004E0364" w:rsidRDefault="004E0364" w:rsidP="000A7FD6">
            <w:pPr>
              <w:rPr>
                <w:sz w:val="48"/>
                <w:szCs w:val="48"/>
              </w:rPr>
            </w:pPr>
          </w:p>
          <w:p w14:paraId="54599032" w14:textId="77777777" w:rsidR="000F7CCF" w:rsidRDefault="000F7CCF" w:rsidP="000A7FD6">
            <w:pPr>
              <w:rPr>
                <w:sz w:val="48"/>
                <w:szCs w:val="48"/>
              </w:rPr>
            </w:pPr>
          </w:p>
          <w:p w14:paraId="317BC342" w14:textId="77777777" w:rsidR="000F7CCF" w:rsidRPr="000F7CCF" w:rsidRDefault="000F7CCF" w:rsidP="000A7FD6">
            <w:pPr>
              <w:rPr>
                <w:sz w:val="48"/>
                <w:szCs w:val="48"/>
              </w:rPr>
            </w:pPr>
          </w:p>
        </w:tc>
      </w:tr>
      <w:tr w:rsidR="004E0364" w:rsidRPr="004E0364" w14:paraId="67180A2E" w14:textId="73FE9975" w:rsidTr="002911F8">
        <w:tc>
          <w:tcPr>
            <w:tcW w:w="4322" w:type="dxa"/>
          </w:tcPr>
          <w:p w14:paraId="6AEED2C0" w14:textId="77777777" w:rsidR="004E0364" w:rsidRPr="004E0364" w:rsidRDefault="004E0364" w:rsidP="000A7FD6">
            <w:pPr>
              <w:rPr>
                <w:sz w:val="44"/>
                <w:szCs w:val="44"/>
              </w:rPr>
            </w:pPr>
            <w:r w:rsidRPr="004E0364">
              <w:rPr>
                <w:sz w:val="44"/>
                <w:szCs w:val="44"/>
              </w:rPr>
              <w:t>Paraphrase</w:t>
            </w:r>
          </w:p>
        </w:tc>
        <w:tc>
          <w:tcPr>
            <w:tcW w:w="5306" w:type="dxa"/>
          </w:tcPr>
          <w:p w14:paraId="3F11EC52" w14:textId="77777777" w:rsidR="004E0364" w:rsidRDefault="004E0364" w:rsidP="000A7FD6">
            <w:pPr>
              <w:rPr>
                <w:sz w:val="44"/>
                <w:szCs w:val="44"/>
              </w:rPr>
            </w:pPr>
          </w:p>
          <w:p w14:paraId="03E3885C" w14:textId="77777777" w:rsidR="000F7CCF" w:rsidRDefault="000F7CCF" w:rsidP="000A7FD6">
            <w:pPr>
              <w:rPr>
                <w:sz w:val="44"/>
                <w:szCs w:val="44"/>
              </w:rPr>
            </w:pPr>
          </w:p>
          <w:p w14:paraId="09521F95" w14:textId="77777777" w:rsidR="000F7CCF" w:rsidRPr="004E0364" w:rsidRDefault="000F7CCF" w:rsidP="000A7FD6">
            <w:pPr>
              <w:rPr>
                <w:sz w:val="44"/>
                <w:szCs w:val="44"/>
              </w:rPr>
            </w:pPr>
          </w:p>
        </w:tc>
      </w:tr>
      <w:tr w:rsidR="004E0364" w:rsidRPr="004E0364" w14:paraId="0B641D9E" w14:textId="2E925732" w:rsidTr="002911F8">
        <w:tc>
          <w:tcPr>
            <w:tcW w:w="4322" w:type="dxa"/>
          </w:tcPr>
          <w:p w14:paraId="204B7F6C" w14:textId="77777777" w:rsidR="004E0364" w:rsidRPr="004E0364" w:rsidRDefault="004E0364" w:rsidP="000A7FD6">
            <w:pPr>
              <w:rPr>
                <w:sz w:val="44"/>
                <w:szCs w:val="44"/>
              </w:rPr>
            </w:pPr>
            <w:r w:rsidRPr="004E0364">
              <w:rPr>
                <w:sz w:val="44"/>
                <w:szCs w:val="44"/>
              </w:rPr>
              <w:t>Reliabilität</w:t>
            </w:r>
          </w:p>
        </w:tc>
        <w:tc>
          <w:tcPr>
            <w:tcW w:w="5306" w:type="dxa"/>
          </w:tcPr>
          <w:p w14:paraId="654C65D1" w14:textId="77777777" w:rsidR="004E0364" w:rsidRDefault="004E0364" w:rsidP="000A7FD6">
            <w:pPr>
              <w:rPr>
                <w:sz w:val="44"/>
                <w:szCs w:val="44"/>
              </w:rPr>
            </w:pPr>
          </w:p>
          <w:p w14:paraId="564618CB" w14:textId="77777777" w:rsidR="000F7CCF" w:rsidRDefault="000F7CCF" w:rsidP="000A7FD6">
            <w:pPr>
              <w:rPr>
                <w:sz w:val="44"/>
                <w:szCs w:val="44"/>
              </w:rPr>
            </w:pPr>
          </w:p>
          <w:p w14:paraId="3F27D841" w14:textId="77777777" w:rsidR="000F7CCF" w:rsidRPr="004E0364" w:rsidRDefault="000F7CCF" w:rsidP="000A7FD6">
            <w:pPr>
              <w:rPr>
                <w:sz w:val="44"/>
                <w:szCs w:val="44"/>
              </w:rPr>
            </w:pPr>
          </w:p>
        </w:tc>
      </w:tr>
      <w:tr w:rsidR="00214690" w:rsidRPr="004E0364" w14:paraId="55EAE929" w14:textId="77777777" w:rsidTr="002911F8">
        <w:tc>
          <w:tcPr>
            <w:tcW w:w="4322" w:type="dxa"/>
          </w:tcPr>
          <w:p w14:paraId="2F2ACD56" w14:textId="320813AD" w:rsidR="00214690" w:rsidRPr="004E0364" w:rsidRDefault="00214690" w:rsidP="000A7FD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Sammelband</w:t>
            </w:r>
          </w:p>
        </w:tc>
        <w:tc>
          <w:tcPr>
            <w:tcW w:w="5306" w:type="dxa"/>
          </w:tcPr>
          <w:p w14:paraId="4AF41400" w14:textId="77777777" w:rsidR="00214690" w:rsidRDefault="00214690" w:rsidP="000A7FD6">
            <w:pPr>
              <w:rPr>
                <w:sz w:val="44"/>
                <w:szCs w:val="44"/>
              </w:rPr>
            </w:pPr>
          </w:p>
          <w:p w14:paraId="4F95315B" w14:textId="77777777" w:rsidR="000F7CCF" w:rsidRDefault="000F7CCF" w:rsidP="000A7FD6">
            <w:pPr>
              <w:rPr>
                <w:sz w:val="44"/>
                <w:szCs w:val="44"/>
              </w:rPr>
            </w:pPr>
          </w:p>
          <w:p w14:paraId="1814180A" w14:textId="77777777" w:rsidR="000F7CCF" w:rsidRPr="004E0364" w:rsidRDefault="000F7CCF" w:rsidP="000A7FD6">
            <w:pPr>
              <w:rPr>
                <w:sz w:val="44"/>
                <w:szCs w:val="44"/>
              </w:rPr>
            </w:pPr>
          </w:p>
        </w:tc>
      </w:tr>
      <w:tr w:rsidR="004E0364" w:rsidRPr="004E0364" w14:paraId="5A1C59E4" w14:textId="76A00D34" w:rsidTr="002911F8">
        <w:tc>
          <w:tcPr>
            <w:tcW w:w="4322" w:type="dxa"/>
          </w:tcPr>
          <w:p w14:paraId="1AD0DF89" w14:textId="77777777" w:rsidR="004E0364" w:rsidRPr="004E0364" w:rsidRDefault="004E0364" w:rsidP="000A7FD6">
            <w:pPr>
              <w:rPr>
                <w:sz w:val="44"/>
                <w:szCs w:val="44"/>
              </w:rPr>
            </w:pPr>
            <w:r w:rsidRPr="004E0364">
              <w:rPr>
                <w:sz w:val="44"/>
                <w:szCs w:val="44"/>
              </w:rPr>
              <w:t>Schlüsselqualifikation</w:t>
            </w:r>
          </w:p>
        </w:tc>
        <w:tc>
          <w:tcPr>
            <w:tcW w:w="5306" w:type="dxa"/>
          </w:tcPr>
          <w:p w14:paraId="116A3B08" w14:textId="77777777" w:rsidR="004E0364" w:rsidRDefault="004E0364" w:rsidP="000A7FD6">
            <w:pPr>
              <w:rPr>
                <w:sz w:val="44"/>
                <w:szCs w:val="44"/>
              </w:rPr>
            </w:pPr>
          </w:p>
          <w:p w14:paraId="21D85905" w14:textId="77777777" w:rsidR="000F7CCF" w:rsidRDefault="000F7CCF" w:rsidP="000A7FD6">
            <w:pPr>
              <w:rPr>
                <w:sz w:val="44"/>
                <w:szCs w:val="44"/>
              </w:rPr>
            </w:pPr>
          </w:p>
          <w:p w14:paraId="75276AB0" w14:textId="77777777" w:rsidR="000F7CCF" w:rsidRPr="004E0364" w:rsidRDefault="000F7CCF" w:rsidP="000A7FD6">
            <w:pPr>
              <w:rPr>
                <w:sz w:val="44"/>
                <w:szCs w:val="44"/>
              </w:rPr>
            </w:pPr>
          </w:p>
        </w:tc>
      </w:tr>
      <w:tr w:rsidR="004E0364" w:rsidRPr="004E0364" w14:paraId="0F7590FF" w14:textId="0434EA3C" w:rsidTr="002911F8">
        <w:tc>
          <w:tcPr>
            <w:tcW w:w="4322" w:type="dxa"/>
          </w:tcPr>
          <w:p w14:paraId="0CB178D7" w14:textId="77777777" w:rsidR="004E0364" w:rsidRPr="004E0364" w:rsidRDefault="004E0364" w:rsidP="000A7FD6">
            <w:pPr>
              <w:rPr>
                <w:sz w:val="44"/>
                <w:szCs w:val="44"/>
              </w:rPr>
            </w:pPr>
            <w:r w:rsidRPr="004E0364">
              <w:rPr>
                <w:sz w:val="44"/>
                <w:szCs w:val="44"/>
              </w:rPr>
              <w:lastRenderedPageBreak/>
              <w:t>Systematik</w:t>
            </w:r>
          </w:p>
        </w:tc>
        <w:tc>
          <w:tcPr>
            <w:tcW w:w="5306" w:type="dxa"/>
          </w:tcPr>
          <w:p w14:paraId="25C46733" w14:textId="77777777" w:rsidR="004E0364" w:rsidRDefault="004E0364" w:rsidP="000A7FD6">
            <w:pPr>
              <w:rPr>
                <w:sz w:val="44"/>
                <w:szCs w:val="44"/>
              </w:rPr>
            </w:pPr>
          </w:p>
          <w:p w14:paraId="78C357E2" w14:textId="77777777" w:rsidR="000F7CCF" w:rsidRDefault="000F7CCF" w:rsidP="000A7FD6">
            <w:pPr>
              <w:rPr>
                <w:sz w:val="44"/>
                <w:szCs w:val="44"/>
              </w:rPr>
            </w:pPr>
          </w:p>
          <w:p w14:paraId="7D0AC2DB" w14:textId="77777777" w:rsidR="000F7CCF" w:rsidRPr="004E0364" w:rsidRDefault="000F7CCF" w:rsidP="000A7FD6">
            <w:pPr>
              <w:rPr>
                <w:sz w:val="44"/>
                <w:szCs w:val="44"/>
              </w:rPr>
            </w:pPr>
          </w:p>
        </w:tc>
      </w:tr>
      <w:tr w:rsidR="004E0364" w:rsidRPr="004E0364" w14:paraId="6BA4E84A" w14:textId="20E23B34" w:rsidTr="002911F8">
        <w:tc>
          <w:tcPr>
            <w:tcW w:w="4322" w:type="dxa"/>
          </w:tcPr>
          <w:p w14:paraId="2C4845A7" w14:textId="77777777" w:rsidR="004E0364" w:rsidRPr="004E0364" w:rsidRDefault="004E0364" w:rsidP="000A7FD6">
            <w:pPr>
              <w:rPr>
                <w:sz w:val="44"/>
                <w:szCs w:val="44"/>
              </w:rPr>
            </w:pPr>
            <w:r w:rsidRPr="004E0364">
              <w:rPr>
                <w:sz w:val="44"/>
                <w:szCs w:val="44"/>
              </w:rPr>
              <w:t>Technolekt</w:t>
            </w:r>
          </w:p>
        </w:tc>
        <w:tc>
          <w:tcPr>
            <w:tcW w:w="5306" w:type="dxa"/>
          </w:tcPr>
          <w:p w14:paraId="604EC6DC" w14:textId="77777777" w:rsidR="004E0364" w:rsidRDefault="004E0364" w:rsidP="000A7FD6">
            <w:pPr>
              <w:rPr>
                <w:sz w:val="44"/>
                <w:szCs w:val="44"/>
              </w:rPr>
            </w:pPr>
          </w:p>
          <w:p w14:paraId="49749B26" w14:textId="77777777" w:rsidR="000F7CCF" w:rsidRDefault="000F7CCF" w:rsidP="000A7FD6">
            <w:pPr>
              <w:rPr>
                <w:sz w:val="44"/>
                <w:szCs w:val="44"/>
              </w:rPr>
            </w:pPr>
          </w:p>
          <w:p w14:paraId="2206063F" w14:textId="77777777" w:rsidR="000F7CCF" w:rsidRPr="004E0364" w:rsidRDefault="000F7CCF" w:rsidP="000A7FD6">
            <w:pPr>
              <w:rPr>
                <w:sz w:val="44"/>
                <w:szCs w:val="44"/>
              </w:rPr>
            </w:pPr>
          </w:p>
        </w:tc>
      </w:tr>
      <w:tr w:rsidR="00214690" w:rsidRPr="004E0364" w14:paraId="72DCE9E7" w14:textId="77777777" w:rsidTr="002911F8">
        <w:tc>
          <w:tcPr>
            <w:tcW w:w="4322" w:type="dxa"/>
          </w:tcPr>
          <w:p w14:paraId="134E8165" w14:textId="78BFA2BC" w:rsidR="00214690" w:rsidRPr="004E0364" w:rsidRDefault="00214690" w:rsidP="000A7FD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Unselbstständige Literatur</w:t>
            </w:r>
          </w:p>
        </w:tc>
        <w:tc>
          <w:tcPr>
            <w:tcW w:w="5306" w:type="dxa"/>
          </w:tcPr>
          <w:p w14:paraId="17F9CF34" w14:textId="77777777" w:rsidR="00214690" w:rsidRDefault="00214690" w:rsidP="000A7FD6">
            <w:pPr>
              <w:rPr>
                <w:sz w:val="44"/>
                <w:szCs w:val="44"/>
              </w:rPr>
            </w:pPr>
          </w:p>
          <w:p w14:paraId="31A6CD3F" w14:textId="77777777" w:rsidR="000F7CCF" w:rsidRDefault="000F7CCF" w:rsidP="000A7FD6">
            <w:pPr>
              <w:rPr>
                <w:sz w:val="44"/>
                <w:szCs w:val="44"/>
              </w:rPr>
            </w:pPr>
          </w:p>
          <w:p w14:paraId="45C6B364" w14:textId="77777777" w:rsidR="000F7CCF" w:rsidRPr="004E0364" w:rsidRDefault="000F7CCF" w:rsidP="000A7FD6">
            <w:pPr>
              <w:rPr>
                <w:sz w:val="44"/>
                <w:szCs w:val="44"/>
              </w:rPr>
            </w:pPr>
          </w:p>
        </w:tc>
      </w:tr>
      <w:tr w:rsidR="004E0364" w:rsidRPr="004E0364" w14:paraId="5ECC4577" w14:textId="5C2A55E2" w:rsidTr="002911F8">
        <w:tc>
          <w:tcPr>
            <w:tcW w:w="4322" w:type="dxa"/>
          </w:tcPr>
          <w:p w14:paraId="307049CF" w14:textId="77777777" w:rsidR="004E0364" w:rsidRPr="004E0364" w:rsidRDefault="004E0364" w:rsidP="000A7FD6">
            <w:pPr>
              <w:rPr>
                <w:sz w:val="44"/>
                <w:szCs w:val="44"/>
              </w:rPr>
            </w:pPr>
            <w:r w:rsidRPr="004E0364">
              <w:rPr>
                <w:sz w:val="44"/>
                <w:szCs w:val="44"/>
              </w:rPr>
              <w:t>Validität</w:t>
            </w:r>
          </w:p>
        </w:tc>
        <w:tc>
          <w:tcPr>
            <w:tcW w:w="5306" w:type="dxa"/>
          </w:tcPr>
          <w:p w14:paraId="563A007B" w14:textId="77777777" w:rsidR="004E0364" w:rsidRDefault="004E0364" w:rsidP="000A7FD6">
            <w:pPr>
              <w:rPr>
                <w:sz w:val="44"/>
                <w:szCs w:val="44"/>
              </w:rPr>
            </w:pPr>
          </w:p>
          <w:p w14:paraId="22D72A67" w14:textId="77777777" w:rsidR="000F7CCF" w:rsidRDefault="000F7CCF" w:rsidP="000A7FD6">
            <w:pPr>
              <w:rPr>
                <w:sz w:val="44"/>
                <w:szCs w:val="44"/>
              </w:rPr>
            </w:pPr>
          </w:p>
          <w:p w14:paraId="5F2DA561" w14:textId="77777777" w:rsidR="000F7CCF" w:rsidRPr="004E0364" w:rsidRDefault="000F7CCF" w:rsidP="000A7FD6">
            <w:pPr>
              <w:rPr>
                <w:sz w:val="44"/>
                <w:szCs w:val="44"/>
              </w:rPr>
            </w:pPr>
          </w:p>
        </w:tc>
      </w:tr>
      <w:tr w:rsidR="000F7CCF" w:rsidRPr="004E0364" w14:paraId="532B7653" w14:textId="77777777" w:rsidTr="002911F8">
        <w:tc>
          <w:tcPr>
            <w:tcW w:w="4322" w:type="dxa"/>
          </w:tcPr>
          <w:p w14:paraId="75E9DFC2" w14:textId="74A90E37" w:rsidR="000F7CCF" w:rsidRPr="004E0364" w:rsidRDefault="000F7CCF" w:rsidP="000A7FD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Verifikation</w:t>
            </w:r>
          </w:p>
        </w:tc>
        <w:tc>
          <w:tcPr>
            <w:tcW w:w="5306" w:type="dxa"/>
          </w:tcPr>
          <w:p w14:paraId="2D1D6E96" w14:textId="77777777" w:rsidR="000F7CCF" w:rsidRDefault="000F7CCF" w:rsidP="000A7FD6">
            <w:pPr>
              <w:rPr>
                <w:sz w:val="44"/>
                <w:szCs w:val="44"/>
              </w:rPr>
            </w:pPr>
          </w:p>
          <w:p w14:paraId="6E5F290C" w14:textId="77777777" w:rsidR="000F7CCF" w:rsidRDefault="000F7CCF" w:rsidP="000A7FD6">
            <w:pPr>
              <w:rPr>
                <w:sz w:val="44"/>
                <w:szCs w:val="44"/>
              </w:rPr>
            </w:pPr>
          </w:p>
          <w:p w14:paraId="2839F9A8" w14:textId="77777777" w:rsidR="000F7CCF" w:rsidRPr="004E0364" w:rsidRDefault="000F7CCF" w:rsidP="000A7FD6">
            <w:pPr>
              <w:rPr>
                <w:sz w:val="44"/>
                <w:szCs w:val="44"/>
              </w:rPr>
            </w:pPr>
          </w:p>
        </w:tc>
      </w:tr>
      <w:tr w:rsidR="004E0364" w:rsidRPr="004E0364" w14:paraId="3F67B756" w14:textId="752E51C0" w:rsidTr="002911F8">
        <w:tc>
          <w:tcPr>
            <w:tcW w:w="4322" w:type="dxa"/>
          </w:tcPr>
          <w:p w14:paraId="5D91DA11" w14:textId="77777777" w:rsidR="004E0364" w:rsidRPr="004E0364" w:rsidRDefault="004E0364" w:rsidP="000A7FD6">
            <w:pPr>
              <w:rPr>
                <w:sz w:val="44"/>
                <w:szCs w:val="44"/>
              </w:rPr>
            </w:pPr>
            <w:r w:rsidRPr="004E0364">
              <w:rPr>
                <w:sz w:val="44"/>
                <w:szCs w:val="44"/>
              </w:rPr>
              <w:t>Zitat</w:t>
            </w:r>
          </w:p>
        </w:tc>
        <w:tc>
          <w:tcPr>
            <w:tcW w:w="5306" w:type="dxa"/>
          </w:tcPr>
          <w:p w14:paraId="21624319" w14:textId="77777777" w:rsidR="004E0364" w:rsidRDefault="004E0364" w:rsidP="000A7FD6">
            <w:pPr>
              <w:rPr>
                <w:sz w:val="44"/>
                <w:szCs w:val="44"/>
              </w:rPr>
            </w:pPr>
          </w:p>
          <w:p w14:paraId="2276C42A" w14:textId="77777777" w:rsidR="000F7CCF" w:rsidRDefault="000F7CCF" w:rsidP="000A7FD6">
            <w:pPr>
              <w:rPr>
                <w:sz w:val="44"/>
                <w:szCs w:val="44"/>
              </w:rPr>
            </w:pPr>
          </w:p>
          <w:p w14:paraId="0D0338F3" w14:textId="77777777" w:rsidR="000F7CCF" w:rsidRPr="004E0364" w:rsidRDefault="000F7CCF" w:rsidP="000A7FD6">
            <w:pPr>
              <w:rPr>
                <w:sz w:val="44"/>
                <w:szCs w:val="44"/>
              </w:rPr>
            </w:pPr>
          </w:p>
        </w:tc>
      </w:tr>
    </w:tbl>
    <w:p w14:paraId="5159B9CD" w14:textId="2149BC4B" w:rsidR="00BD603C" w:rsidRDefault="00BD603C" w:rsidP="004E0364">
      <w:pPr>
        <w:rPr>
          <w:color w:val="FF0000"/>
          <w:sz w:val="44"/>
          <w:szCs w:val="44"/>
        </w:rPr>
      </w:pPr>
    </w:p>
    <w:p w14:paraId="58FFE1CC" w14:textId="4041B875" w:rsidR="004E0364" w:rsidRPr="00214690" w:rsidRDefault="004E0364" w:rsidP="004E0364">
      <w:pPr>
        <w:rPr>
          <w:color w:val="FF0000"/>
          <w:sz w:val="28"/>
          <w:szCs w:val="28"/>
        </w:rPr>
      </w:pPr>
      <w:r w:rsidRPr="00214690">
        <w:rPr>
          <w:color w:val="FF0000"/>
          <w:sz w:val="28"/>
          <w:szCs w:val="28"/>
        </w:rPr>
        <w:t>Unterhalb der Tabelle führen Sie bitte die Quellen auf</w:t>
      </w:r>
      <w:r w:rsidR="007241E8" w:rsidRPr="00214690">
        <w:rPr>
          <w:color w:val="FF0000"/>
          <w:sz w:val="28"/>
          <w:szCs w:val="28"/>
        </w:rPr>
        <w:t xml:space="preserve">, die Sie zur </w:t>
      </w:r>
      <w:r w:rsidR="00214690">
        <w:rPr>
          <w:color w:val="FF0000"/>
          <w:sz w:val="28"/>
          <w:szCs w:val="28"/>
        </w:rPr>
        <w:t>B</w:t>
      </w:r>
      <w:r w:rsidR="007241E8" w:rsidRPr="00214690">
        <w:rPr>
          <w:color w:val="FF0000"/>
          <w:sz w:val="28"/>
          <w:szCs w:val="28"/>
        </w:rPr>
        <w:t>egriffsbestimmung herangezogen haben</w:t>
      </w:r>
      <w:r w:rsidRPr="00214690">
        <w:rPr>
          <w:color w:val="FF0000"/>
          <w:sz w:val="28"/>
          <w:szCs w:val="28"/>
        </w:rPr>
        <w:t>!</w:t>
      </w:r>
      <w:r w:rsidR="00CA1E96" w:rsidRPr="00214690">
        <w:rPr>
          <w:color w:val="FF0000"/>
          <w:sz w:val="28"/>
          <w:szCs w:val="28"/>
        </w:rPr>
        <w:t xml:space="preserve"> Google ist </w:t>
      </w:r>
      <w:r w:rsidR="00CA1E96" w:rsidRPr="00214690">
        <w:rPr>
          <w:b/>
          <w:bCs/>
          <w:color w:val="FF0000"/>
          <w:sz w:val="28"/>
          <w:szCs w:val="28"/>
        </w:rPr>
        <w:t>keine</w:t>
      </w:r>
      <w:r w:rsidR="00CA1E96" w:rsidRPr="00214690">
        <w:rPr>
          <w:color w:val="FF0000"/>
          <w:sz w:val="28"/>
          <w:szCs w:val="28"/>
        </w:rPr>
        <w:t xml:space="preserve"> Quelle!!!</w:t>
      </w:r>
    </w:p>
    <w:sectPr w:rsidR="004E0364" w:rsidRPr="00214690" w:rsidSect="0096408B">
      <w:headerReference w:type="default" r:id="rId8"/>
      <w:footerReference w:type="even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60422" w14:textId="77777777" w:rsidR="006C2246" w:rsidRDefault="006C2246">
      <w:r>
        <w:separator/>
      </w:r>
    </w:p>
  </w:endnote>
  <w:endnote w:type="continuationSeparator" w:id="0">
    <w:p w14:paraId="4D854D41" w14:textId="77777777" w:rsidR="006C2246" w:rsidRDefault="006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B0A58" w14:textId="77777777" w:rsidR="0054134B" w:rsidRDefault="0054134B" w:rsidP="00643D9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6D8CCEE" w14:textId="77777777" w:rsidR="0054134B" w:rsidRDefault="0054134B" w:rsidP="002A31CD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4904362"/>
      <w:docPartObj>
        <w:docPartGallery w:val="Page Numbers (Bottom of Page)"/>
        <w:docPartUnique/>
      </w:docPartObj>
    </w:sdtPr>
    <w:sdtContent>
      <w:p w14:paraId="5FB0F41B" w14:textId="6F2C8E57" w:rsidR="000F7CCF" w:rsidRDefault="000F7CC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CF1913" w14:textId="77777777" w:rsidR="0054134B" w:rsidRDefault="0054134B" w:rsidP="002A31CD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E8F1D" w14:textId="77777777" w:rsidR="006C2246" w:rsidRDefault="006C2246">
      <w:r>
        <w:separator/>
      </w:r>
    </w:p>
  </w:footnote>
  <w:footnote w:type="continuationSeparator" w:id="0">
    <w:p w14:paraId="06758446" w14:textId="77777777" w:rsidR="006C2246" w:rsidRDefault="006C2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4070" w14:textId="36D74BCA" w:rsidR="00552C42" w:rsidRDefault="00552C42" w:rsidP="00CB6F72">
    <w:pPr>
      <w:pStyle w:val="Kopfzeile"/>
      <w:jc w:val="center"/>
      <w:rPr>
        <w:b/>
        <w:sz w:val="28"/>
        <w:szCs w:val="28"/>
      </w:rPr>
    </w:pPr>
    <w:r>
      <w:rPr>
        <w:b/>
        <w:sz w:val="28"/>
        <w:szCs w:val="28"/>
      </w:rPr>
      <w:t>Wissenschaftliches Arbeiten</w:t>
    </w:r>
  </w:p>
  <w:p w14:paraId="478F6167" w14:textId="15F81013" w:rsidR="00CB6F72" w:rsidRPr="004E0364" w:rsidRDefault="00CB6F72" w:rsidP="00CB6F72">
    <w:pPr>
      <w:pStyle w:val="Kopfzeile"/>
      <w:jc w:val="center"/>
      <w:rPr>
        <w:b/>
        <w:color w:val="FF0000"/>
        <w:sz w:val="28"/>
        <w:szCs w:val="28"/>
      </w:rPr>
    </w:pPr>
    <w:r w:rsidRPr="004E0364">
      <w:rPr>
        <w:b/>
        <w:color w:val="FF0000"/>
        <w:sz w:val="28"/>
        <w:szCs w:val="28"/>
      </w:rPr>
      <w:t>Arbeitsblatt Nr. 1</w:t>
    </w:r>
  </w:p>
  <w:p w14:paraId="1622D89D" w14:textId="77777777" w:rsidR="00CB6F72" w:rsidRPr="00CB6F72" w:rsidRDefault="00CB6F72" w:rsidP="00CB6F72">
    <w:pPr>
      <w:pStyle w:val="Kopfzeile"/>
      <w:jc w:val="center"/>
    </w:pPr>
  </w:p>
  <w:p w14:paraId="4292DD6E" w14:textId="77777777" w:rsidR="00F36CBA" w:rsidRPr="00F36CBA" w:rsidRDefault="00F36CBA" w:rsidP="00F36CBA">
    <w:pPr>
      <w:pStyle w:val="Kopfzeile"/>
      <w:jc w:val="center"/>
      <w:rPr>
        <w:smallCaps/>
      </w:rPr>
    </w:pPr>
    <w:r w:rsidRPr="00F36CBA">
      <w:rPr>
        <w:smallCaps/>
      </w:rPr>
      <w:t>Maria Haines</w:t>
    </w:r>
  </w:p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638"/>
    </w:tblGrid>
    <w:tr w:rsidR="00F36CBA" w14:paraId="676AF34E" w14:textId="77777777" w:rsidTr="000D29F8">
      <w:tc>
        <w:tcPr>
          <w:tcW w:w="9778" w:type="dxa"/>
          <w:shd w:val="clear" w:color="auto" w:fill="auto"/>
        </w:tcPr>
        <w:p w14:paraId="1745AF83" w14:textId="77777777" w:rsidR="00F36CBA" w:rsidRDefault="00F36CBA">
          <w:pPr>
            <w:pStyle w:val="Kopfzeile"/>
          </w:pPr>
        </w:p>
      </w:tc>
    </w:tr>
  </w:tbl>
  <w:p w14:paraId="0D04D274" w14:textId="77777777" w:rsidR="00F36CBA" w:rsidRDefault="00F36CB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CF2"/>
    <w:multiLevelType w:val="hybridMultilevel"/>
    <w:tmpl w:val="B5E24E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C23BE"/>
    <w:multiLevelType w:val="hybridMultilevel"/>
    <w:tmpl w:val="D32AB436"/>
    <w:lvl w:ilvl="0" w:tplc="930229B8">
      <w:start w:val="1"/>
      <w:numFmt w:val="bullet"/>
      <w:pStyle w:val="Liste"/>
      <w:lvlText w:val=""/>
      <w:lvlJc w:val="left"/>
      <w:pPr>
        <w:tabs>
          <w:tab w:val="num" w:pos="567"/>
        </w:tabs>
        <w:ind w:left="1004" w:hanging="72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D053D"/>
    <w:multiLevelType w:val="hybridMultilevel"/>
    <w:tmpl w:val="2CBED8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174631">
    <w:abstractNumId w:val="1"/>
  </w:num>
  <w:num w:numId="2" w16cid:durableId="1444036184">
    <w:abstractNumId w:val="2"/>
  </w:num>
  <w:num w:numId="3" w16cid:durableId="894856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3C"/>
    <w:rsid w:val="000011B2"/>
    <w:rsid w:val="00026981"/>
    <w:rsid w:val="00026AE1"/>
    <w:rsid w:val="000460D2"/>
    <w:rsid w:val="00046A2C"/>
    <w:rsid w:val="000474E5"/>
    <w:rsid w:val="000803F2"/>
    <w:rsid w:val="00081D74"/>
    <w:rsid w:val="00086DCD"/>
    <w:rsid w:val="000A0F8F"/>
    <w:rsid w:val="000B2E4C"/>
    <w:rsid w:val="000D10B2"/>
    <w:rsid w:val="000D29F8"/>
    <w:rsid w:val="000D3CCC"/>
    <w:rsid w:val="000F3C90"/>
    <w:rsid w:val="000F4FBE"/>
    <w:rsid w:val="000F683B"/>
    <w:rsid w:val="000F7CCF"/>
    <w:rsid w:val="00112F1A"/>
    <w:rsid w:val="001368F5"/>
    <w:rsid w:val="00152DE9"/>
    <w:rsid w:val="00174E6F"/>
    <w:rsid w:val="00185D6F"/>
    <w:rsid w:val="001871D3"/>
    <w:rsid w:val="001B38F6"/>
    <w:rsid w:val="001B7889"/>
    <w:rsid w:val="001C01B9"/>
    <w:rsid w:val="001C1CD8"/>
    <w:rsid w:val="001E067D"/>
    <w:rsid w:val="001E28D0"/>
    <w:rsid w:val="00200446"/>
    <w:rsid w:val="0020352C"/>
    <w:rsid w:val="002117F0"/>
    <w:rsid w:val="00212966"/>
    <w:rsid w:val="00214690"/>
    <w:rsid w:val="00242FDD"/>
    <w:rsid w:val="00244F5A"/>
    <w:rsid w:val="00254171"/>
    <w:rsid w:val="00255641"/>
    <w:rsid w:val="00283F30"/>
    <w:rsid w:val="002911F8"/>
    <w:rsid w:val="002A31CD"/>
    <w:rsid w:val="002B3A4B"/>
    <w:rsid w:val="002B70B4"/>
    <w:rsid w:val="002C29BA"/>
    <w:rsid w:val="002C2F56"/>
    <w:rsid w:val="002E1968"/>
    <w:rsid w:val="002E5ED8"/>
    <w:rsid w:val="002F1FCB"/>
    <w:rsid w:val="00317256"/>
    <w:rsid w:val="00325CFD"/>
    <w:rsid w:val="0033785D"/>
    <w:rsid w:val="003425F8"/>
    <w:rsid w:val="00342D7C"/>
    <w:rsid w:val="00342F9B"/>
    <w:rsid w:val="0035349F"/>
    <w:rsid w:val="0036302C"/>
    <w:rsid w:val="00364B1D"/>
    <w:rsid w:val="00364C31"/>
    <w:rsid w:val="0036527B"/>
    <w:rsid w:val="003669DD"/>
    <w:rsid w:val="003702D6"/>
    <w:rsid w:val="00371589"/>
    <w:rsid w:val="00374304"/>
    <w:rsid w:val="00391E5E"/>
    <w:rsid w:val="00397A7E"/>
    <w:rsid w:val="003A2850"/>
    <w:rsid w:val="003A5714"/>
    <w:rsid w:val="003E320B"/>
    <w:rsid w:val="003E5BCD"/>
    <w:rsid w:val="003F12FB"/>
    <w:rsid w:val="003F4D1D"/>
    <w:rsid w:val="003F5333"/>
    <w:rsid w:val="003F5495"/>
    <w:rsid w:val="003F7580"/>
    <w:rsid w:val="00403549"/>
    <w:rsid w:val="00405730"/>
    <w:rsid w:val="00405D31"/>
    <w:rsid w:val="00411DE9"/>
    <w:rsid w:val="004165D5"/>
    <w:rsid w:val="004323DB"/>
    <w:rsid w:val="00432618"/>
    <w:rsid w:val="00441C6D"/>
    <w:rsid w:val="00447A0D"/>
    <w:rsid w:val="004574E9"/>
    <w:rsid w:val="00473549"/>
    <w:rsid w:val="0048336A"/>
    <w:rsid w:val="00491078"/>
    <w:rsid w:val="0049457D"/>
    <w:rsid w:val="004A0D47"/>
    <w:rsid w:val="004A7DB7"/>
    <w:rsid w:val="004B26BD"/>
    <w:rsid w:val="004C0236"/>
    <w:rsid w:val="004C3612"/>
    <w:rsid w:val="004C41EF"/>
    <w:rsid w:val="004D13D8"/>
    <w:rsid w:val="004D36B1"/>
    <w:rsid w:val="004E0364"/>
    <w:rsid w:val="004E06DF"/>
    <w:rsid w:val="004E4C22"/>
    <w:rsid w:val="005105FE"/>
    <w:rsid w:val="005157AA"/>
    <w:rsid w:val="0052378D"/>
    <w:rsid w:val="00540394"/>
    <w:rsid w:val="005410EC"/>
    <w:rsid w:val="0054134B"/>
    <w:rsid w:val="00552C42"/>
    <w:rsid w:val="00557C82"/>
    <w:rsid w:val="00570077"/>
    <w:rsid w:val="005703FB"/>
    <w:rsid w:val="00573A02"/>
    <w:rsid w:val="00594097"/>
    <w:rsid w:val="005977BA"/>
    <w:rsid w:val="005B06A5"/>
    <w:rsid w:val="005B43C2"/>
    <w:rsid w:val="005D26B1"/>
    <w:rsid w:val="005D2887"/>
    <w:rsid w:val="005E2709"/>
    <w:rsid w:val="005F13F0"/>
    <w:rsid w:val="005F465B"/>
    <w:rsid w:val="005F5F4E"/>
    <w:rsid w:val="00602B7E"/>
    <w:rsid w:val="006054CF"/>
    <w:rsid w:val="0061624A"/>
    <w:rsid w:val="00616420"/>
    <w:rsid w:val="00617C78"/>
    <w:rsid w:val="00623707"/>
    <w:rsid w:val="006325E4"/>
    <w:rsid w:val="00642AD0"/>
    <w:rsid w:val="00643D94"/>
    <w:rsid w:val="00646393"/>
    <w:rsid w:val="006574B3"/>
    <w:rsid w:val="0067264D"/>
    <w:rsid w:val="00674C28"/>
    <w:rsid w:val="00683E77"/>
    <w:rsid w:val="006861F8"/>
    <w:rsid w:val="006A02BF"/>
    <w:rsid w:val="006B2B2E"/>
    <w:rsid w:val="006C0EE6"/>
    <w:rsid w:val="006C2246"/>
    <w:rsid w:val="006D07E3"/>
    <w:rsid w:val="0070538B"/>
    <w:rsid w:val="0071668F"/>
    <w:rsid w:val="007241E8"/>
    <w:rsid w:val="00726C97"/>
    <w:rsid w:val="0073472C"/>
    <w:rsid w:val="00737CD5"/>
    <w:rsid w:val="00747BFF"/>
    <w:rsid w:val="00753F30"/>
    <w:rsid w:val="00755499"/>
    <w:rsid w:val="00755F20"/>
    <w:rsid w:val="00757A88"/>
    <w:rsid w:val="007675F3"/>
    <w:rsid w:val="00777F0A"/>
    <w:rsid w:val="00785550"/>
    <w:rsid w:val="007C5F74"/>
    <w:rsid w:val="007C7B8D"/>
    <w:rsid w:val="007D3583"/>
    <w:rsid w:val="007D5B35"/>
    <w:rsid w:val="007E2507"/>
    <w:rsid w:val="007E4D32"/>
    <w:rsid w:val="007F180B"/>
    <w:rsid w:val="007F5382"/>
    <w:rsid w:val="007F7541"/>
    <w:rsid w:val="00810725"/>
    <w:rsid w:val="00835032"/>
    <w:rsid w:val="008465E0"/>
    <w:rsid w:val="008502D4"/>
    <w:rsid w:val="00854AA0"/>
    <w:rsid w:val="00855BFB"/>
    <w:rsid w:val="00866CC8"/>
    <w:rsid w:val="00875E37"/>
    <w:rsid w:val="00880AB4"/>
    <w:rsid w:val="00884870"/>
    <w:rsid w:val="00886A0F"/>
    <w:rsid w:val="008C2AE4"/>
    <w:rsid w:val="008C460E"/>
    <w:rsid w:val="008E3DDE"/>
    <w:rsid w:val="008E45AA"/>
    <w:rsid w:val="008E5CEC"/>
    <w:rsid w:val="008E5DDA"/>
    <w:rsid w:val="008F5542"/>
    <w:rsid w:val="00901A37"/>
    <w:rsid w:val="00923029"/>
    <w:rsid w:val="00942018"/>
    <w:rsid w:val="00946B3C"/>
    <w:rsid w:val="00954EE5"/>
    <w:rsid w:val="009604A4"/>
    <w:rsid w:val="0096199D"/>
    <w:rsid w:val="0096408B"/>
    <w:rsid w:val="00964180"/>
    <w:rsid w:val="009A5B07"/>
    <w:rsid w:val="009A5B78"/>
    <w:rsid w:val="009A76B7"/>
    <w:rsid w:val="009B7E8B"/>
    <w:rsid w:val="009C6E86"/>
    <w:rsid w:val="009E2E95"/>
    <w:rsid w:val="00A03B3D"/>
    <w:rsid w:val="00A04AE0"/>
    <w:rsid w:val="00A127DD"/>
    <w:rsid w:val="00A145E1"/>
    <w:rsid w:val="00A15916"/>
    <w:rsid w:val="00A17B72"/>
    <w:rsid w:val="00A231E5"/>
    <w:rsid w:val="00A33ED9"/>
    <w:rsid w:val="00A34682"/>
    <w:rsid w:val="00A514B7"/>
    <w:rsid w:val="00A6639C"/>
    <w:rsid w:val="00A81D95"/>
    <w:rsid w:val="00AA1269"/>
    <w:rsid w:val="00AA61E9"/>
    <w:rsid w:val="00AD1554"/>
    <w:rsid w:val="00AD4BE5"/>
    <w:rsid w:val="00AF55CD"/>
    <w:rsid w:val="00AF6D9B"/>
    <w:rsid w:val="00B00854"/>
    <w:rsid w:val="00B0145B"/>
    <w:rsid w:val="00B108DD"/>
    <w:rsid w:val="00B16386"/>
    <w:rsid w:val="00B21B81"/>
    <w:rsid w:val="00B42A35"/>
    <w:rsid w:val="00B449ED"/>
    <w:rsid w:val="00B467A0"/>
    <w:rsid w:val="00B52F93"/>
    <w:rsid w:val="00B54B65"/>
    <w:rsid w:val="00B71FDE"/>
    <w:rsid w:val="00B874DB"/>
    <w:rsid w:val="00B91682"/>
    <w:rsid w:val="00B956E7"/>
    <w:rsid w:val="00BA14BE"/>
    <w:rsid w:val="00BA2773"/>
    <w:rsid w:val="00BB73FC"/>
    <w:rsid w:val="00BB7995"/>
    <w:rsid w:val="00BD10DA"/>
    <w:rsid w:val="00BD603C"/>
    <w:rsid w:val="00BE0471"/>
    <w:rsid w:val="00BE53C6"/>
    <w:rsid w:val="00BF2CB5"/>
    <w:rsid w:val="00BF66D2"/>
    <w:rsid w:val="00C04F37"/>
    <w:rsid w:val="00C12900"/>
    <w:rsid w:val="00C27653"/>
    <w:rsid w:val="00C27860"/>
    <w:rsid w:val="00C42B8F"/>
    <w:rsid w:val="00C476FF"/>
    <w:rsid w:val="00C613DF"/>
    <w:rsid w:val="00C6635D"/>
    <w:rsid w:val="00C66528"/>
    <w:rsid w:val="00C7701B"/>
    <w:rsid w:val="00C951B8"/>
    <w:rsid w:val="00CA1E96"/>
    <w:rsid w:val="00CA57E9"/>
    <w:rsid w:val="00CB6F72"/>
    <w:rsid w:val="00CD301B"/>
    <w:rsid w:val="00CD4162"/>
    <w:rsid w:val="00CD5309"/>
    <w:rsid w:val="00CE050F"/>
    <w:rsid w:val="00CF555A"/>
    <w:rsid w:val="00CF5E33"/>
    <w:rsid w:val="00D00594"/>
    <w:rsid w:val="00D0690E"/>
    <w:rsid w:val="00D1361C"/>
    <w:rsid w:val="00D1374F"/>
    <w:rsid w:val="00D219C2"/>
    <w:rsid w:val="00D41AEE"/>
    <w:rsid w:val="00D551B7"/>
    <w:rsid w:val="00D62297"/>
    <w:rsid w:val="00D62EF8"/>
    <w:rsid w:val="00D92657"/>
    <w:rsid w:val="00D964AD"/>
    <w:rsid w:val="00DB36D0"/>
    <w:rsid w:val="00DD0E75"/>
    <w:rsid w:val="00DE03EA"/>
    <w:rsid w:val="00DE18F0"/>
    <w:rsid w:val="00DE1B05"/>
    <w:rsid w:val="00DE7AD0"/>
    <w:rsid w:val="00DF6373"/>
    <w:rsid w:val="00E025D9"/>
    <w:rsid w:val="00E03383"/>
    <w:rsid w:val="00E06154"/>
    <w:rsid w:val="00E06643"/>
    <w:rsid w:val="00E1445D"/>
    <w:rsid w:val="00E2049E"/>
    <w:rsid w:val="00E42E7D"/>
    <w:rsid w:val="00E50B34"/>
    <w:rsid w:val="00E5480F"/>
    <w:rsid w:val="00E672DD"/>
    <w:rsid w:val="00E80255"/>
    <w:rsid w:val="00E80E20"/>
    <w:rsid w:val="00E82662"/>
    <w:rsid w:val="00E915C2"/>
    <w:rsid w:val="00E94B06"/>
    <w:rsid w:val="00E96353"/>
    <w:rsid w:val="00EA1775"/>
    <w:rsid w:val="00EA38AE"/>
    <w:rsid w:val="00ED0065"/>
    <w:rsid w:val="00ED31E0"/>
    <w:rsid w:val="00ED5A5D"/>
    <w:rsid w:val="00ED6D7A"/>
    <w:rsid w:val="00EE5BB1"/>
    <w:rsid w:val="00F03EDB"/>
    <w:rsid w:val="00F07AFC"/>
    <w:rsid w:val="00F07B59"/>
    <w:rsid w:val="00F11841"/>
    <w:rsid w:val="00F36CBA"/>
    <w:rsid w:val="00F36DD4"/>
    <w:rsid w:val="00F4581B"/>
    <w:rsid w:val="00F617D8"/>
    <w:rsid w:val="00F72D2F"/>
    <w:rsid w:val="00F744A7"/>
    <w:rsid w:val="00F75B67"/>
    <w:rsid w:val="00F8464D"/>
    <w:rsid w:val="00FA1F18"/>
    <w:rsid w:val="00FA21FF"/>
    <w:rsid w:val="00FB3179"/>
    <w:rsid w:val="00FC4358"/>
    <w:rsid w:val="00FD6322"/>
    <w:rsid w:val="00FF0C9A"/>
    <w:rsid w:val="00FF6610"/>
    <w:rsid w:val="00FF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F2C3BB"/>
  <w15:docId w15:val="{65B4142C-5E9C-4AB2-B355-2F5065B9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iste">
    <w:name w:val="_Liste"/>
    <w:basedOn w:val="Standard"/>
    <w:rsid w:val="000F683B"/>
    <w:pPr>
      <w:numPr>
        <w:numId w:val="1"/>
      </w:numPr>
    </w:pPr>
  </w:style>
  <w:style w:type="paragraph" w:styleId="Sprechblasentext">
    <w:name w:val="Balloon Text"/>
    <w:basedOn w:val="Standard"/>
    <w:semiHidden/>
    <w:rsid w:val="00283F30"/>
    <w:rPr>
      <w:rFonts w:ascii="Tahoma" w:hAnsi="Tahoma" w:cs="Tahoma"/>
      <w:sz w:val="16"/>
      <w:szCs w:val="16"/>
    </w:rPr>
  </w:style>
  <w:style w:type="paragraph" w:styleId="Fuzeile">
    <w:name w:val="footer"/>
    <w:basedOn w:val="Standard"/>
    <w:link w:val="FuzeileZchn"/>
    <w:uiPriority w:val="99"/>
    <w:rsid w:val="002A31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A31CD"/>
  </w:style>
  <w:style w:type="paragraph" w:styleId="Kopfzeile">
    <w:name w:val="header"/>
    <w:basedOn w:val="Standard"/>
    <w:link w:val="KopfzeileZchn"/>
    <w:rsid w:val="00F36CB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F36CBA"/>
    <w:rPr>
      <w:sz w:val="24"/>
      <w:szCs w:val="24"/>
    </w:rPr>
  </w:style>
  <w:style w:type="table" w:styleId="Tabellenraster">
    <w:name w:val="Table Grid"/>
    <w:basedOn w:val="NormaleTabelle"/>
    <w:rsid w:val="00F36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zeileZchn">
    <w:name w:val="Fußzeile Zchn"/>
    <w:basedOn w:val="Absatz-Standardschriftart"/>
    <w:link w:val="Fuzeile"/>
    <w:uiPriority w:val="99"/>
    <w:rsid w:val="000F7CC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in\Documents\WordVorlagen\VorlesungsfolieTHM_Maria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24446580-B70F-493F-982C-5C7811E76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VorlesungsfolieTHM_Maria.dotx</Template>
  <TotalTime>0</TotalTime>
  <Pages>1</Pages>
  <Words>96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Termine und Stundenplanungen (Wiss</vt:lpstr>
    </vt:vector>
  </TitlesOfParts>
  <Company>Korrektur und Lektorat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Termine und Stundenplanungen (Wiss</dc:title>
  <dc:creator>MariaBernd</dc:creator>
  <cp:lastModifiedBy>Maria Haines</cp:lastModifiedBy>
  <cp:revision>10</cp:revision>
  <cp:lastPrinted>2012-03-28T12:57:00Z</cp:lastPrinted>
  <dcterms:created xsi:type="dcterms:W3CDTF">2023-10-11T11:32:00Z</dcterms:created>
  <dcterms:modified xsi:type="dcterms:W3CDTF">2023-10-21T12:28:00Z</dcterms:modified>
</cp:coreProperties>
</file>